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0E4" w:rsidRPr="00A45215" w:rsidRDefault="00C450E4" w:rsidP="00A45215">
      <w:pPr>
        <w:jc w:val="center"/>
        <w:rPr>
          <w:rFonts w:ascii="Times New Roman" w:hAnsi="Times New Roman"/>
          <w:sz w:val="28"/>
          <w:szCs w:val="28"/>
        </w:rPr>
      </w:pPr>
      <w:r w:rsidRPr="00A45215">
        <w:rPr>
          <w:rFonts w:ascii="Times New Roman" w:hAnsi="Times New Roman"/>
          <w:sz w:val="28"/>
          <w:szCs w:val="28"/>
        </w:rPr>
        <w:t>Анкетные данные:</w:t>
      </w:r>
    </w:p>
    <w:p w:rsidR="00C450E4" w:rsidRPr="00DF6B12" w:rsidRDefault="00C450E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Шленев Денис Михайлович</w:t>
      </w:r>
    </w:p>
    <w:p w:rsidR="00C450E4" w:rsidRPr="00A45215" w:rsidRDefault="00C450E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Кандидатская диссертация </w:t>
      </w:r>
      <w:r w:rsidRPr="00DF6B12">
        <w:rPr>
          <w:rFonts w:ascii="Times New Roman" w:hAnsi="Times New Roman"/>
          <w:sz w:val="24"/>
          <w:szCs w:val="24"/>
        </w:rPr>
        <w:t>«Комптоноподобные процессы в присутствии внешней активной среды»</w:t>
      </w:r>
      <w:r>
        <w:rPr>
          <w:rFonts w:ascii="Times New Roman" w:hAnsi="Times New Roman"/>
          <w:sz w:val="24"/>
          <w:szCs w:val="24"/>
        </w:rPr>
        <w:t xml:space="preserve"> по специальности 01.04.02 Теоретическая физика</w:t>
      </w:r>
    </w:p>
    <w:p w:rsidR="00C450E4" w:rsidRDefault="00C450E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</w:t>
      </w:r>
      <w:r w:rsidRPr="00A45215">
        <w:rPr>
          <w:rFonts w:ascii="Times New Roman" w:hAnsi="Times New Roman"/>
          <w:sz w:val="24"/>
          <w:szCs w:val="24"/>
        </w:rPr>
        <w:t>ата рождения</w:t>
      </w:r>
      <w:r>
        <w:rPr>
          <w:rFonts w:ascii="Times New Roman" w:hAnsi="Times New Roman"/>
          <w:sz w:val="24"/>
          <w:szCs w:val="24"/>
        </w:rPr>
        <w:t xml:space="preserve"> – 01.05.1991</w:t>
      </w:r>
    </w:p>
    <w:p w:rsidR="00C450E4" w:rsidRDefault="00C450E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адрес – </w:t>
      </w:r>
      <w:smartTag w:uri="urn:schemas-microsoft-com:office:smarttags" w:element="metricconverter">
        <w:smartTagPr>
          <w:attr w:name="ProductID" w:val="150023, г"/>
        </w:smartTagPr>
        <w:r>
          <w:rPr>
            <w:rFonts w:ascii="Times New Roman" w:hAnsi="Times New Roman"/>
            <w:sz w:val="24"/>
            <w:szCs w:val="24"/>
          </w:rPr>
          <w:t>150023, г</w:t>
        </w:r>
      </w:smartTag>
      <w:r>
        <w:rPr>
          <w:rFonts w:ascii="Times New Roman" w:hAnsi="Times New Roman"/>
          <w:sz w:val="24"/>
          <w:szCs w:val="24"/>
        </w:rPr>
        <w:t>. Ярославль, ул. Рыкачева, д. 16, кв. 63</w:t>
      </w:r>
    </w:p>
    <w:p w:rsidR="00C450E4" w:rsidRPr="00DF6B12" w:rsidRDefault="00C450E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адрес эл.почты – </w:t>
      </w:r>
      <w:hyperlink r:id="rId4" w:history="1">
        <w:r w:rsidRPr="000A55CC">
          <w:rPr>
            <w:rStyle w:val="Hyperlink"/>
            <w:rFonts w:ascii="Times New Roman" w:hAnsi="Times New Roman"/>
            <w:sz w:val="24"/>
            <w:szCs w:val="24"/>
            <w:lang w:val="en-US"/>
          </w:rPr>
          <w:t>allen</w:t>
        </w:r>
        <w:r w:rsidRPr="00DF6B12">
          <w:rPr>
            <w:rStyle w:val="Hyperlink"/>
            <w:rFonts w:ascii="Times New Roman" w:hAnsi="Times New Roman"/>
            <w:sz w:val="24"/>
            <w:szCs w:val="24"/>
          </w:rPr>
          <w:t>_</w:t>
        </w:r>
        <w:r w:rsidRPr="000A55CC">
          <w:rPr>
            <w:rStyle w:val="Hyperlink"/>
            <w:rFonts w:ascii="Times New Roman" w:hAnsi="Times New Roman"/>
            <w:sz w:val="24"/>
            <w:szCs w:val="24"/>
            <w:lang w:val="en-US"/>
          </w:rPr>
          <w:t>caleb</w:t>
        </w:r>
        <w:r w:rsidRPr="00DF6B12">
          <w:rPr>
            <w:rStyle w:val="Hyperlink"/>
            <w:rFonts w:ascii="Times New Roman" w:hAnsi="Times New Roman"/>
            <w:sz w:val="24"/>
            <w:szCs w:val="24"/>
          </w:rPr>
          <w:t>@</w:t>
        </w:r>
        <w:r w:rsidRPr="000A55CC">
          <w:rPr>
            <w:rStyle w:val="Hyperlink"/>
            <w:rFonts w:ascii="Times New Roman" w:hAnsi="Times New Roman"/>
            <w:sz w:val="24"/>
            <w:szCs w:val="24"/>
            <w:lang w:val="en-US"/>
          </w:rPr>
          <w:t>rambler</w:t>
        </w:r>
        <w:r w:rsidRPr="00DF6B12">
          <w:rPr>
            <w:rStyle w:val="Hyperlink"/>
            <w:rFonts w:ascii="Times New Roman" w:hAnsi="Times New Roman"/>
            <w:sz w:val="24"/>
            <w:szCs w:val="24"/>
          </w:rPr>
          <w:t>.</w:t>
        </w:r>
        <w:r w:rsidRPr="000A55CC">
          <w:rPr>
            <w:rStyle w:val="Hyperlink"/>
            <w:rFonts w:ascii="Times New Roman" w:hAnsi="Times New Roman"/>
            <w:sz w:val="24"/>
            <w:szCs w:val="24"/>
            <w:lang w:val="en-US"/>
          </w:rPr>
          <w:t>ru</w:t>
        </w:r>
      </w:hyperlink>
      <w:r w:rsidRPr="00DF6B12">
        <w:rPr>
          <w:rFonts w:ascii="Times New Roman" w:hAnsi="Times New Roman"/>
          <w:sz w:val="24"/>
          <w:szCs w:val="24"/>
        </w:rPr>
        <w:tab/>
      </w:r>
    </w:p>
    <w:p w:rsidR="00C450E4" w:rsidRPr="00DF6B12" w:rsidRDefault="00C450E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тел.</w:t>
      </w:r>
      <w:r w:rsidRPr="00DF6B12">
        <w:rPr>
          <w:rFonts w:ascii="Times New Roman" w:hAnsi="Times New Roman"/>
          <w:sz w:val="24"/>
          <w:szCs w:val="24"/>
        </w:rPr>
        <w:t xml:space="preserve"> 8(910)-971-66-14</w:t>
      </w:r>
    </w:p>
    <w:p w:rsidR="00C450E4" w:rsidRDefault="00C450E4">
      <w:pPr>
        <w:rPr>
          <w:rFonts w:ascii="Times New Roman" w:hAnsi="Times New Roman"/>
          <w:sz w:val="24"/>
          <w:szCs w:val="24"/>
        </w:rPr>
      </w:pPr>
      <w:r w:rsidRPr="00A45215">
        <w:rPr>
          <w:rFonts w:ascii="Times New Roman" w:hAnsi="Times New Roman"/>
          <w:sz w:val="24"/>
          <w:szCs w:val="24"/>
        </w:rPr>
        <w:t>Место работы (</w:t>
      </w:r>
      <w:r>
        <w:rPr>
          <w:rFonts w:ascii="Times New Roman" w:hAnsi="Times New Roman"/>
          <w:sz w:val="24"/>
          <w:szCs w:val="24"/>
        </w:rPr>
        <w:t xml:space="preserve">полное </w:t>
      </w:r>
      <w:r w:rsidRPr="00A45215">
        <w:rPr>
          <w:rFonts w:ascii="Times New Roman" w:hAnsi="Times New Roman"/>
          <w:sz w:val="24"/>
          <w:szCs w:val="24"/>
        </w:rPr>
        <w:t>название организации)</w:t>
      </w:r>
      <w:r>
        <w:rPr>
          <w:rFonts w:ascii="Times New Roman" w:hAnsi="Times New Roman"/>
          <w:sz w:val="24"/>
          <w:szCs w:val="24"/>
        </w:rPr>
        <w:t xml:space="preserve"> - </w:t>
      </w:r>
      <w:r w:rsidRPr="00DF6B12">
        <w:rPr>
          <w:rFonts w:ascii="Times New Roman" w:hAnsi="Times New Roman"/>
          <w:sz w:val="24"/>
          <w:szCs w:val="24"/>
        </w:rPr>
        <w:t xml:space="preserve">федеральное государственное казенное военное образовательное учреждение высшего образования "Ярославское высшее военное училище противовоздушной обороны" </w:t>
      </w:r>
      <w:r>
        <w:rPr>
          <w:rFonts w:ascii="Times New Roman" w:hAnsi="Times New Roman"/>
          <w:sz w:val="24"/>
          <w:szCs w:val="24"/>
        </w:rPr>
        <w:t>М</w:t>
      </w:r>
      <w:r w:rsidRPr="00DF6B12">
        <w:rPr>
          <w:rFonts w:ascii="Times New Roman" w:hAnsi="Times New Roman"/>
          <w:sz w:val="24"/>
          <w:szCs w:val="24"/>
        </w:rPr>
        <w:t>инистерства обороны Российской Федерации</w:t>
      </w:r>
    </w:p>
    <w:p w:rsidR="00C450E4" w:rsidRPr="00A45215" w:rsidRDefault="00C450E4">
      <w:pPr>
        <w:rPr>
          <w:rFonts w:ascii="Times New Roman" w:hAnsi="Times New Roman"/>
          <w:sz w:val="24"/>
          <w:szCs w:val="24"/>
        </w:rPr>
      </w:pPr>
      <w:r w:rsidRPr="00A45215">
        <w:rPr>
          <w:rFonts w:ascii="Times New Roman" w:hAnsi="Times New Roman"/>
          <w:sz w:val="24"/>
          <w:szCs w:val="24"/>
        </w:rPr>
        <w:t>Структурное подразделение</w:t>
      </w:r>
      <w:r>
        <w:rPr>
          <w:rFonts w:ascii="Times New Roman" w:hAnsi="Times New Roman"/>
          <w:sz w:val="24"/>
          <w:szCs w:val="24"/>
        </w:rPr>
        <w:t xml:space="preserve"> – кафедра физики</w:t>
      </w:r>
    </w:p>
    <w:p w:rsidR="00C450E4" w:rsidRPr="00A45215" w:rsidRDefault="00C450E4">
      <w:pPr>
        <w:rPr>
          <w:rFonts w:ascii="Times New Roman" w:hAnsi="Times New Roman"/>
          <w:sz w:val="24"/>
          <w:szCs w:val="24"/>
        </w:rPr>
      </w:pPr>
      <w:r w:rsidRPr="00A45215">
        <w:rPr>
          <w:rFonts w:ascii="Times New Roman" w:hAnsi="Times New Roman"/>
          <w:sz w:val="24"/>
          <w:szCs w:val="24"/>
        </w:rPr>
        <w:t>Должность</w:t>
      </w:r>
      <w:r>
        <w:rPr>
          <w:rFonts w:ascii="Times New Roman" w:hAnsi="Times New Roman"/>
          <w:sz w:val="24"/>
          <w:szCs w:val="24"/>
        </w:rPr>
        <w:t xml:space="preserve"> – преподаватель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A0"/>
      </w:tblPr>
      <w:tblGrid>
        <w:gridCol w:w="9355"/>
      </w:tblGrid>
      <w:tr w:rsidR="00C450E4" w:rsidRPr="00CB0338" w:rsidTr="00616F40">
        <w:trPr>
          <w:tblCellSpacing w:w="0" w:type="dxa"/>
        </w:trPr>
        <w:tc>
          <w:tcPr>
            <w:tcW w:w="0" w:type="auto"/>
            <w:vAlign w:val="center"/>
          </w:tcPr>
          <w:p w:rsidR="00C450E4" w:rsidRPr="00DF6B12" w:rsidRDefault="00C450E4" w:rsidP="00BC73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Адрес организации - </w:t>
            </w:r>
            <w:smartTag w:uri="urn:schemas-microsoft-com:office:smarttags" w:element="metricconverter">
              <w:smartTagPr>
                <w:attr w:name="ProductID" w:val="150001, г"/>
              </w:smartTagPr>
              <w:r>
                <w:rPr>
                  <w:rFonts w:ascii="Times New Roman" w:hAnsi="Times New Roman"/>
                  <w:sz w:val="24"/>
                  <w:szCs w:val="24"/>
                </w:rPr>
                <w:t>1</w:t>
              </w:r>
              <w:r w:rsidRPr="00DF6B12">
                <w:rPr>
                  <w:rFonts w:ascii="Times New Roman" w:hAnsi="Times New Roman"/>
                  <w:sz w:val="24"/>
                  <w:szCs w:val="24"/>
                </w:rPr>
                <w:t>50001, г</w:t>
              </w:r>
            </w:smartTag>
            <w:r w:rsidRPr="00DF6B12">
              <w:rPr>
                <w:rFonts w:ascii="Times New Roman" w:hAnsi="Times New Roman"/>
                <w:sz w:val="24"/>
                <w:szCs w:val="24"/>
              </w:rPr>
              <w:t>. Ярославль, Московский проспект, дом 28</w:t>
            </w:r>
          </w:p>
          <w:p w:rsidR="00C450E4" w:rsidRDefault="00C450E4" w:rsidP="00BC73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Ведомственная принадлежность: Министерство обороны Российской Федерации</w:t>
            </w:r>
          </w:p>
          <w:p w:rsidR="00C450E4" w:rsidRPr="00A45215" w:rsidRDefault="00C450E4" w:rsidP="00BC73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организации: военное высшее учебное заведение</w:t>
            </w:r>
          </w:p>
        </w:tc>
      </w:tr>
      <w:tr w:rsidR="00C450E4" w:rsidRPr="00CB0338" w:rsidTr="00616F40">
        <w:trPr>
          <w:tblCellSpacing w:w="0" w:type="dxa"/>
        </w:trPr>
        <w:tc>
          <w:tcPr>
            <w:tcW w:w="0" w:type="auto"/>
            <w:vAlign w:val="center"/>
          </w:tcPr>
          <w:p w:rsidR="00C450E4" w:rsidRPr="00A45215" w:rsidRDefault="00C450E4" w:rsidP="00616F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450E4" w:rsidRPr="00CB0338" w:rsidTr="00616F40">
        <w:trPr>
          <w:tblCellSpacing w:w="0" w:type="dxa"/>
        </w:trPr>
        <w:tc>
          <w:tcPr>
            <w:tcW w:w="0" w:type="auto"/>
            <w:vAlign w:val="center"/>
          </w:tcPr>
          <w:p w:rsidR="00C450E4" w:rsidRPr="00A45215" w:rsidRDefault="00C450E4" w:rsidP="00616F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450E4" w:rsidRPr="00CB0338" w:rsidTr="00616F40">
        <w:trPr>
          <w:tblCellSpacing w:w="0" w:type="dxa"/>
        </w:trPr>
        <w:tc>
          <w:tcPr>
            <w:tcW w:w="0" w:type="auto"/>
            <w:vAlign w:val="center"/>
          </w:tcPr>
          <w:p w:rsidR="00C450E4" w:rsidRDefault="00C450E4" w:rsidP="00A4521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Pr="00CB0338">
              <w:rPr>
                <w:rFonts w:ascii="Times New Roman" w:hAnsi="Times New Roman"/>
                <w:sz w:val="24"/>
                <w:szCs w:val="24"/>
              </w:rPr>
              <w:t xml:space="preserve">спирантура:  </w:t>
            </w:r>
            <w:r>
              <w:rPr>
                <w:rFonts w:ascii="Times New Roman" w:hAnsi="Times New Roman"/>
                <w:sz w:val="24"/>
                <w:szCs w:val="24"/>
              </w:rPr>
              <w:t>2014-2018</w:t>
            </w:r>
            <w:r w:rsidRPr="00CB033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E82DD2">
              <w:rPr>
                <w:rFonts w:ascii="Times New Roman" w:hAnsi="Times New Roman"/>
                <w:sz w:val="24"/>
                <w:szCs w:val="24"/>
              </w:rPr>
              <w:t>Ярославский государственный университет им. П.Г. Демидова</w:t>
            </w:r>
          </w:p>
          <w:p w:rsidR="00C450E4" w:rsidRPr="00CB0338" w:rsidRDefault="00C450E4" w:rsidP="00A4521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Направление</w:t>
            </w:r>
            <w:r w:rsidRPr="00CB0338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03.06.01 Физика и астрономия</w:t>
            </w:r>
          </w:p>
          <w:p w:rsidR="00C450E4" w:rsidRDefault="00C450E4" w:rsidP="00A45215">
            <w:pPr>
              <w:rPr>
                <w:rFonts w:ascii="Times New Roman" w:hAnsi="Times New Roman"/>
                <w:sz w:val="24"/>
                <w:szCs w:val="24"/>
              </w:rPr>
            </w:pPr>
            <w:r w:rsidRPr="00CB0338">
              <w:rPr>
                <w:rFonts w:ascii="Times New Roman" w:hAnsi="Times New Roman"/>
                <w:sz w:val="24"/>
                <w:szCs w:val="24"/>
              </w:rPr>
              <w:t xml:space="preserve">Научный руководитель: </w:t>
            </w:r>
            <w:r>
              <w:rPr>
                <w:rFonts w:ascii="Times New Roman" w:hAnsi="Times New Roman"/>
                <w:sz w:val="24"/>
                <w:szCs w:val="24"/>
              </w:rPr>
              <w:t>Румянцев Дмитрий Александрович, д.ф.-м.н., профессор каф. теор. физики Ярославского государственного университета им. П.Г. Демидова</w:t>
            </w:r>
          </w:p>
          <w:p w:rsidR="00C450E4" w:rsidRPr="00A45215" w:rsidRDefault="00C450E4" w:rsidP="00616F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Организация, в которой выполнена диссертация: </w:t>
            </w:r>
            <w:r w:rsidRPr="00E82DD2">
              <w:rPr>
                <w:rFonts w:ascii="Times New Roman" w:hAnsi="Times New Roman"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82DD2">
              <w:rPr>
                <w:rFonts w:ascii="Times New Roman" w:hAnsi="Times New Roman"/>
                <w:sz w:val="24"/>
                <w:szCs w:val="24"/>
              </w:rPr>
              <w:t>высшего образования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82DD2">
              <w:rPr>
                <w:rFonts w:ascii="Times New Roman" w:hAnsi="Times New Roman"/>
                <w:sz w:val="24"/>
                <w:szCs w:val="24"/>
              </w:rPr>
              <w:t>«Ярославский государственный университет им. П.Г. Демидова»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каф. теор. физ., </w:t>
            </w:r>
            <w:smartTag w:uri="urn:schemas-microsoft-com:office:smarttags" w:element="metricconverter">
              <w:smartTagPr>
                <w:attr w:name="ProductID" w:val="150003, г"/>
              </w:smartTagPr>
              <w:r w:rsidRPr="00E82DD2">
                <w:rPr>
                  <w:rFonts w:ascii="Times New Roman" w:hAnsi="Times New Roman"/>
                  <w:sz w:val="24"/>
                  <w:szCs w:val="24"/>
                </w:rPr>
                <w:t>150003, г</w:t>
              </w:r>
            </w:smartTag>
            <w:r w:rsidRPr="00E82DD2">
              <w:rPr>
                <w:rFonts w:ascii="Times New Roman" w:hAnsi="Times New Roman"/>
                <w:sz w:val="24"/>
                <w:szCs w:val="24"/>
              </w:rPr>
              <w:t>. Ярославль, ул. Советская, д.14</w:t>
            </w:r>
          </w:p>
        </w:tc>
      </w:tr>
    </w:tbl>
    <w:p w:rsidR="00C450E4" w:rsidRDefault="00C450E4"/>
    <w:p w:rsidR="00C450E4" w:rsidRDefault="00C450E4"/>
    <w:sectPr w:rsidR="00C450E4" w:rsidSect="00E27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329C"/>
    <w:rsid w:val="0001329C"/>
    <w:rsid w:val="00023D25"/>
    <w:rsid w:val="00032BF5"/>
    <w:rsid w:val="000A55CC"/>
    <w:rsid w:val="000C623B"/>
    <w:rsid w:val="0014406C"/>
    <w:rsid w:val="001B1BDB"/>
    <w:rsid w:val="002D2E7B"/>
    <w:rsid w:val="002D4235"/>
    <w:rsid w:val="002E5B53"/>
    <w:rsid w:val="00386703"/>
    <w:rsid w:val="004234D4"/>
    <w:rsid w:val="004A5DC8"/>
    <w:rsid w:val="005E1663"/>
    <w:rsid w:val="00616F40"/>
    <w:rsid w:val="00710FF9"/>
    <w:rsid w:val="00765FEE"/>
    <w:rsid w:val="007704CF"/>
    <w:rsid w:val="0084211F"/>
    <w:rsid w:val="00862410"/>
    <w:rsid w:val="008B6812"/>
    <w:rsid w:val="008C0F02"/>
    <w:rsid w:val="00930F6E"/>
    <w:rsid w:val="009A1D64"/>
    <w:rsid w:val="009D25EF"/>
    <w:rsid w:val="00A263B9"/>
    <w:rsid w:val="00A45215"/>
    <w:rsid w:val="00BA7F87"/>
    <w:rsid w:val="00BC73EF"/>
    <w:rsid w:val="00BE3165"/>
    <w:rsid w:val="00C450E4"/>
    <w:rsid w:val="00C55681"/>
    <w:rsid w:val="00CA456A"/>
    <w:rsid w:val="00CA7946"/>
    <w:rsid w:val="00CB0338"/>
    <w:rsid w:val="00CF66E2"/>
    <w:rsid w:val="00D25424"/>
    <w:rsid w:val="00D404AF"/>
    <w:rsid w:val="00D446FB"/>
    <w:rsid w:val="00DA3814"/>
    <w:rsid w:val="00DE1E12"/>
    <w:rsid w:val="00DF6B12"/>
    <w:rsid w:val="00E26801"/>
    <w:rsid w:val="00E2765A"/>
    <w:rsid w:val="00E82DD2"/>
    <w:rsid w:val="00ED3E73"/>
    <w:rsid w:val="00EE78DF"/>
    <w:rsid w:val="00F84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65A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DF6B12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704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0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0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70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70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70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70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70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70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70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70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70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70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70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70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70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70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70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70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len_caleb@rambler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125</TotalTime>
  <Pages>1</Pages>
  <Words>210</Words>
  <Characters>1201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Windows User</cp:lastModifiedBy>
  <cp:revision>22</cp:revision>
  <cp:lastPrinted>2015-06-09T08:54:00Z</cp:lastPrinted>
  <dcterms:created xsi:type="dcterms:W3CDTF">2015-03-18T14:14:00Z</dcterms:created>
  <dcterms:modified xsi:type="dcterms:W3CDTF">2021-05-14T19:37:00Z</dcterms:modified>
</cp:coreProperties>
</file>